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42EE7"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2AFCBB2" wp14:editId="5F347E5C">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a:blipFill dpi="0" rotWithShape="1">
                          <a:blip r:embed="rId11"/>
                          <a:srcRect/>
                          <a:stretch>
                            <a:fillRect/>
                          </a:stretch>
                        </a:blipFill>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056904" y="4411980"/>
                            <a:ext cx="5652654" cy="511810"/>
                          </a:xfrm>
                          <a:prstGeom prst="rect">
                            <a:avLst/>
                          </a:prstGeom>
                          <a:grpFill/>
                        </pic:spPr>
                      </pic:pic>
                    </wpg:wgp>
                  </a:graphicData>
                </a:graphic>
              </wp:anchor>
            </w:drawing>
          </mc:Choice>
          <mc:Fallback>
            <w:pict>
              <v:group w14:anchorId="2AD62C29" id="Group 4" o:spid="_x0000_s1026" style="position:absolute;margin-left:-36pt;margin-top:-36pt;width:612pt;height:11in;z-index:-251638785"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4" o:title=""/>
                </v:shape>
                <v:shape id="Picture 8" o:spid="_x0000_s1028" type="#_x0000_t75" style="position:absolute;left:10569;top:44119;width:56526;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91AB7A6" w14:textId="77777777" w:rsidTr="00FA7409">
        <w:trPr>
          <w:trHeight w:val="4320"/>
        </w:trPr>
        <w:tc>
          <w:tcPr>
            <w:tcW w:w="10800" w:type="dxa"/>
          </w:tcPr>
          <w:p w14:paraId="03485613" w14:textId="608E21EE"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5E2BE5C" w14:textId="77777777" w:rsidTr="008F1ABD">
        <w:trPr>
          <w:trHeight w:val="944"/>
        </w:trPr>
        <w:tc>
          <w:tcPr>
            <w:tcW w:w="10800" w:type="dxa"/>
            <w:vAlign w:val="center"/>
          </w:tcPr>
          <w:p w14:paraId="61041D3E" w14:textId="4406450E" w:rsidR="004048B0" w:rsidRPr="004048B0" w:rsidRDefault="005F3991" w:rsidP="004048B0">
            <w:pPr>
              <w:pStyle w:val="Title"/>
            </w:pPr>
            <w:r>
              <w:t>Vrei sa fii milionar!</w:t>
            </w:r>
          </w:p>
        </w:tc>
      </w:tr>
      <w:tr w:rsidR="004048B0" w:rsidRPr="004048B0" w14:paraId="22D557F7" w14:textId="77777777" w:rsidTr="008F1ABD">
        <w:trPr>
          <w:trHeight w:val="1528"/>
        </w:trPr>
        <w:tc>
          <w:tcPr>
            <w:tcW w:w="10800" w:type="dxa"/>
            <w:vAlign w:val="center"/>
          </w:tcPr>
          <w:p w14:paraId="16ADC117" w14:textId="4431A13F" w:rsidR="004048B0" w:rsidRPr="004048B0" w:rsidRDefault="005F3991" w:rsidP="004048B0">
            <w:pPr>
              <w:pStyle w:val="Subtitle"/>
              <w:framePr w:wrap="auto" w:vAnchor="margin" w:hAnchor="text" w:yAlign="inline"/>
            </w:pPr>
            <w:r>
              <w:t>Windows presentation foundation</w:t>
            </w:r>
          </w:p>
        </w:tc>
      </w:tr>
      <w:tr w:rsidR="004048B0" w:rsidRPr="004048B0" w14:paraId="2118EC48" w14:textId="77777777" w:rsidTr="008F1ABD">
        <w:trPr>
          <w:trHeight w:val="6491"/>
        </w:trPr>
        <w:tc>
          <w:tcPr>
            <w:tcW w:w="10800" w:type="dxa"/>
            <w:vAlign w:val="bottom"/>
          </w:tcPr>
          <w:p w14:paraId="6D9C5294" w14:textId="5DE00FF1" w:rsidR="004048B0" w:rsidRPr="004048B0" w:rsidRDefault="004048B0" w:rsidP="005F3991">
            <w:pPr>
              <w:pStyle w:val="CoverInfo"/>
              <w:jc w:val="left"/>
              <w:rPr>
                <w:noProof/>
              </w:rPr>
            </w:pPr>
          </w:p>
        </w:tc>
      </w:tr>
    </w:tbl>
    <w:p w14:paraId="542D4B04" w14:textId="77777777" w:rsidR="00B678B1" w:rsidRPr="004048B0" w:rsidRDefault="00B678B1" w:rsidP="004048B0"/>
    <w:p w14:paraId="68A3AF85" w14:textId="77777777" w:rsidR="00E92204" w:rsidRDefault="00E92204" w:rsidP="004048B0">
      <w:pPr>
        <w:pStyle w:val="CoverInfo"/>
        <w:sectPr w:rsidR="00E92204" w:rsidSect="006F5A91">
          <w:footerReference w:type="default" r:id="rId16"/>
          <w:footerReference w:type="first" r:id="rId17"/>
          <w:pgSz w:w="12240" w:h="15840"/>
          <w:pgMar w:top="720" w:right="720" w:bottom="720" w:left="720" w:header="288" w:footer="288" w:gutter="0"/>
          <w:cols w:space="720"/>
          <w:titlePg/>
          <w:docGrid w:linePitch="360"/>
        </w:sectPr>
      </w:pPr>
    </w:p>
    <w:p w14:paraId="6A915DB3" w14:textId="30EDD99B" w:rsidR="009C1C87" w:rsidRDefault="009C1C87">
      <w:r>
        <w:rPr>
          <w:noProof/>
        </w:rPr>
        <w:lastRenderedPageBreak/>
        <w:drawing>
          <wp:anchor distT="0" distB="0" distL="114300" distR="114300" simplePos="0" relativeHeight="251678719" behindDoc="1" locked="1" layoutInCell="1" allowOverlap="1" wp14:anchorId="297A25C8" wp14:editId="4E08334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37096CE7" w14:textId="77777777" w:rsidTr="00C17936">
        <w:trPr>
          <w:trHeight w:val="3456"/>
        </w:trPr>
        <w:tc>
          <w:tcPr>
            <w:tcW w:w="3168" w:type="dxa"/>
            <w:vMerge w:val="restart"/>
          </w:tcPr>
          <w:p w14:paraId="65C49ACE" w14:textId="77777777" w:rsidR="00C17936" w:rsidRPr="004048B0" w:rsidRDefault="00C17936" w:rsidP="00E92204">
            <w:pPr>
              <w:pStyle w:val="CoverInfo"/>
              <w:spacing w:before="0"/>
            </w:pPr>
          </w:p>
          <w:p w14:paraId="4273B790" w14:textId="77777777" w:rsidR="00517D36" w:rsidRPr="004048B0" w:rsidRDefault="00517D36" w:rsidP="00D51608"/>
        </w:tc>
        <w:tc>
          <w:tcPr>
            <w:tcW w:w="6035" w:type="dxa"/>
            <w:vAlign w:val="bottom"/>
          </w:tcPr>
          <w:p w14:paraId="6C55EA46" w14:textId="77777777" w:rsidR="00517D36" w:rsidRPr="004048B0" w:rsidRDefault="00517D36" w:rsidP="006551C3">
            <w:pPr>
              <w:pStyle w:val="Heading2"/>
            </w:pPr>
            <w:r w:rsidRPr="004048B0">
              <w:rPr>
                <w:noProof/>
                <w:lang w:eastAsia="en-AU"/>
              </w:rPr>
              <w:drawing>
                <wp:inline distT="0" distB="0" distL="0" distR="0" wp14:anchorId="2BA54CBF" wp14:editId="7F7DF634">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517D36" w:rsidRPr="004048B0" w14:paraId="555960F6" w14:textId="77777777" w:rsidTr="00C17936">
        <w:trPr>
          <w:trHeight w:val="1368"/>
        </w:trPr>
        <w:tc>
          <w:tcPr>
            <w:tcW w:w="3168" w:type="dxa"/>
            <w:vMerge/>
          </w:tcPr>
          <w:p w14:paraId="7FA39BED" w14:textId="77777777" w:rsidR="00517D36" w:rsidRPr="004048B0" w:rsidRDefault="00517D36" w:rsidP="00D51608"/>
        </w:tc>
        <w:tc>
          <w:tcPr>
            <w:tcW w:w="6035" w:type="dxa"/>
            <w:vAlign w:val="bottom"/>
          </w:tcPr>
          <w:p w14:paraId="42A1D446" w14:textId="77777777" w:rsidR="00517D36" w:rsidRPr="004048B0" w:rsidRDefault="00D54396" w:rsidP="00C17936">
            <w:pPr>
              <w:pStyle w:val="Heading1"/>
            </w:pPr>
            <w:sdt>
              <w:sdtPr>
                <w:id w:val="202529960"/>
                <w:placeholder>
                  <w:docPart w:val="49423B1E5E244B8F872AAF3E2B768586"/>
                </w:placeholder>
                <w:temporary/>
                <w:showingPlcHdr/>
                <w15:appearance w15:val="hidden"/>
              </w:sdtPr>
              <w:sdtEndPr/>
              <w:sdtContent>
                <w:r w:rsidR="00EA0EF8" w:rsidRPr="004048B0">
                  <w:t>SUMMARY</w:t>
                </w:r>
              </w:sdtContent>
            </w:sdt>
          </w:p>
        </w:tc>
      </w:tr>
      <w:tr w:rsidR="00517D36" w:rsidRPr="004048B0" w14:paraId="65964B38" w14:textId="77777777" w:rsidTr="00C17936">
        <w:trPr>
          <w:trHeight w:val="7443"/>
        </w:trPr>
        <w:tc>
          <w:tcPr>
            <w:tcW w:w="3168" w:type="dxa"/>
            <w:vMerge/>
          </w:tcPr>
          <w:p w14:paraId="60E9ADE8" w14:textId="77777777" w:rsidR="00517D36" w:rsidRPr="004048B0" w:rsidRDefault="00517D36" w:rsidP="00D51608"/>
        </w:tc>
        <w:tc>
          <w:tcPr>
            <w:tcW w:w="6035" w:type="dxa"/>
          </w:tcPr>
          <w:p w14:paraId="7FC196BD" w14:textId="77777777" w:rsidR="00517D36" w:rsidRPr="004048B0" w:rsidRDefault="00517D36" w:rsidP="00D51608">
            <w:pPr>
              <w:rPr>
                <w:b/>
                <w:bCs/>
                <w:color w:val="FFFFFF" w:themeColor="background1"/>
              </w:rPr>
            </w:pPr>
          </w:p>
          <w:p w14:paraId="40C0BB5C" w14:textId="77777777" w:rsidR="00517D36" w:rsidRPr="004048B0" w:rsidRDefault="00517D36" w:rsidP="00D51608">
            <w:pPr>
              <w:rPr>
                <w:b/>
                <w:bCs/>
                <w:color w:val="FFFFFF" w:themeColor="background1"/>
              </w:rPr>
            </w:pPr>
          </w:p>
          <w:sdt>
            <w:sdtPr>
              <w:id w:val="-1773090789"/>
              <w:placeholder>
                <w:docPart w:val="0313CB26A1E64416B1B91004E0F07D1C"/>
              </w:placeholder>
              <w:temporary/>
              <w:showingPlcHdr/>
              <w15:appearance w15:val="hidden"/>
            </w:sdtPr>
            <w:sdtEndPr/>
            <w:sdtContent>
              <w:p w14:paraId="3CE08513" w14:textId="77777777"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0C5DFCC7" w14:textId="77777777" w:rsidR="00EA0EF8" w:rsidRPr="004048B0" w:rsidRDefault="00EA0EF8" w:rsidP="00EA0EF8">
                <w:pPr>
                  <w:pStyle w:val="NormalBold"/>
                </w:pPr>
              </w:p>
              <w:p w14:paraId="0CB70DBA" w14:textId="77777777"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51D09B74" w14:textId="77777777" w:rsidR="00114118" w:rsidRPr="004048B0" w:rsidRDefault="00114118"/>
    <w:p w14:paraId="4AE8918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4AF3B692" w14:textId="027522C9" w:rsidR="00B4432F" w:rsidRDefault="005F3991" w:rsidP="005F3991">
      <w:r w:rsidRPr="004048B0">
        <w:rPr>
          <w:noProof/>
          <w:lang w:eastAsia="en-AU"/>
        </w:rPr>
        <w:lastRenderedPageBreak/>
        <w:drawing>
          <wp:inline distT="0" distB="0" distL="0" distR="0" wp14:anchorId="2A59956D" wp14:editId="49C63AA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23258D3E" w14:textId="41E0684E" w:rsidR="005F3991" w:rsidRDefault="005F3991" w:rsidP="005F3991">
      <w:pPr>
        <w:pStyle w:val="Heading1"/>
      </w:pPr>
      <w:r>
        <w:t>Introducere</w:t>
      </w:r>
    </w:p>
    <w:p w14:paraId="590E4B81" w14:textId="14738588" w:rsidR="005F3991" w:rsidRDefault="005F3991" w:rsidP="005F3991"/>
    <w:p w14:paraId="0FB59E29" w14:textId="4337C5B6" w:rsidR="005F3991" w:rsidRDefault="005F3991" w:rsidP="005F3991">
      <w:pPr>
        <w:pStyle w:val="Heading2"/>
        <w:rPr>
          <w:lang w:val="de-DE"/>
        </w:rPr>
      </w:pPr>
      <w:r w:rsidRPr="005F3991">
        <w:rPr>
          <w:lang w:val="de-DE"/>
        </w:rPr>
        <w:t>Informații generale despre jocul “vREI S</w:t>
      </w:r>
      <w:r>
        <w:rPr>
          <w:lang w:val="ro-RO"/>
        </w:rPr>
        <w:t>Ă FII MILIONAR</w:t>
      </w:r>
      <w:r w:rsidRPr="005F3991">
        <w:rPr>
          <w:lang w:val="de-DE"/>
        </w:rPr>
        <w:t>”</w:t>
      </w:r>
    </w:p>
    <w:p w14:paraId="4DA8B6F3" w14:textId="5C7F6E54" w:rsidR="006910A8" w:rsidRDefault="006910A8" w:rsidP="006910A8">
      <w:pPr>
        <w:rPr>
          <w:lang w:val="de-DE"/>
        </w:rPr>
      </w:pPr>
    </w:p>
    <w:p w14:paraId="1FB8757E" w14:textId="3EB01B93" w:rsidR="006910A8" w:rsidRPr="006910A8" w:rsidRDefault="006910A8" w:rsidP="006910A8">
      <w:pPr>
        <w:ind w:firstLine="720"/>
        <w:rPr>
          <w:lang w:val="de-DE"/>
        </w:rPr>
      </w:pPr>
      <w:r w:rsidRPr="006910A8">
        <w:rPr>
          <w:b/>
          <w:bCs/>
          <w:lang w:val="de-DE"/>
        </w:rPr>
        <w:t>Vrei să fii milionar</w:t>
      </w:r>
      <w:r w:rsidRPr="006910A8">
        <w:rPr>
          <w:lang w:val="de-DE"/>
        </w:rPr>
        <w:t xml:space="preserve"> este un concurs care oferă premii</w:t>
      </w:r>
      <w:r w:rsidR="002C265D">
        <w:rPr>
          <w:lang w:val="de-DE"/>
        </w:rPr>
        <w:t xml:space="preserve"> </w:t>
      </w:r>
      <w:r w:rsidRPr="006910A8">
        <w:rPr>
          <w:lang w:val="de-DE"/>
        </w:rPr>
        <w:t>în bani în schimbul unor răspunsuri corecte la o serie de întrebări cu alegere multiplă și dificultate crescândă.</w:t>
      </w:r>
    </w:p>
    <w:sectPr w:rsidR="006910A8" w:rsidRPr="006910A8"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939EB" w14:textId="77777777" w:rsidR="00D54396" w:rsidRDefault="00D54396" w:rsidP="006B633A">
      <w:r>
        <w:separator/>
      </w:r>
    </w:p>
  </w:endnote>
  <w:endnote w:type="continuationSeparator" w:id="0">
    <w:p w14:paraId="608775C0" w14:textId="77777777" w:rsidR="00D54396" w:rsidRDefault="00D54396"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9A924" w14:textId="77777777" w:rsidR="006B633A" w:rsidRPr="006F5A91" w:rsidRDefault="00D54396" w:rsidP="006F5A91">
    <w:pPr>
      <w:pStyle w:val="Footer"/>
    </w:pPr>
    <w:sdt>
      <w:sdtPr>
        <w:rPr>
          <w:rFonts w:ascii="Calibri" w:hAnsi="Calibri" w:cs="Calibri"/>
          <w:color w:val="000000"/>
          <w:lang w:val="en-AU"/>
        </w:rPr>
        <w:id w:val="566458770"/>
        <w:placeholder>
          <w:docPart w:val="E1A27857DE2C46B3AD5DD3B23619B4C6"/>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CF781" w14:textId="77777777" w:rsidR="006F5A91" w:rsidRPr="006F5A91" w:rsidRDefault="00D54396" w:rsidP="006F5A91">
    <w:pPr>
      <w:pStyle w:val="Footer"/>
    </w:pPr>
    <w:sdt>
      <w:sdtPr>
        <w:rPr>
          <w:rFonts w:ascii="Calibri" w:hAnsi="Calibri" w:cs="Calibri"/>
          <w:color w:val="000000"/>
          <w:lang w:val="en-AU"/>
        </w:rPr>
        <w:id w:val="1305126051"/>
        <w:placeholder>
          <w:docPart w:val="FFD8A48E78CD4424875B2BCCE4BEF065"/>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2ECF77" w14:textId="77777777" w:rsidR="00D54396" w:rsidRDefault="00D54396" w:rsidP="006B633A">
      <w:r>
        <w:separator/>
      </w:r>
    </w:p>
  </w:footnote>
  <w:footnote w:type="continuationSeparator" w:id="0">
    <w:p w14:paraId="588CAEB5" w14:textId="77777777" w:rsidR="00D54396" w:rsidRDefault="00D54396"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5F3991"/>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265D"/>
    <w:rsid w:val="002C7F0E"/>
    <w:rsid w:val="00322D7E"/>
    <w:rsid w:val="00324B19"/>
    <w:rsid w:val="00331CBA"/>
    <w:rsid w:val="00333597"/>
    <w:rsid w:val="00335CCE"/>
    <w:rsid w:val="00340DC2"/>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3991"/>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910A8"/>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54396"/>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090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5F3991"/>
    <w:pPr>
      <w:spacing w:before="120"/>
      <w:outlineLvl w:val="0"/>
    </w:pPr>
    <w:rPr>
      <w:rFonts w:cstheme="majorHAnsi"/>
      <w:caps/>
      <w:color w:val="000000" w:themeColor="text1"/>
      <w:spacing w:val="80"/>
      <w:sz w:val="72"/>
      <w:szCs w:val="96"/>
    </w:rPr>
  </w:style>
  <w:style w:type="paragraph" w:styleId="Heading2">
    <w:name w:val="heading 2"/>
    <w:basedOn w:val="Normal"/>
    <w:next w:val="Normal"/>
    <w:link w:val="Heading2Char"/>
    <w:uiPriority w:val="1"/>
    <w:qFormat/>
    <w:rsid w:val="005F3991"/>
    <w:pPr>
      <w:spacing w:before="120"/>
      <w:jc w:val="center"/>
      <w:outlineLvl w:val="1"/>
    </w:pPr>
    <w:rPr>
      <w:caps/>
      <w:color w:val="7F7F7F" w:themeColor="text1" w:themeTint="80"/>
      <w:spacing w:val="80"/>
      <w:sz w:val="48"/>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5F3991"/>
    <w:rPr>
      <w:rFonts w:cstheme="majorHAnsi"/>
      <w:caps/>
      <w:color w:val="000000" w:themeColor="text1"/>
      <w:spacing w:val="80"/>
      <w:sz w:val="72"/>
      <w:szCs w:val="96"/>
    </w:rPr>
  </w:style>
  <w:style w:type="character" w:customStyle="1" w:styleId="Heading2Char">
    <w:name w:val="Heading 2 Char"/>
    <w:basedOn w:val="DefaultParagraphFont"/>
    <w:link w:val="Heading2"/>
    <w:uiPriority w:val="1"/>
    <w:rsid w:val="005F3991"/>
    <w:rPr>
      <w:caps/>
      <w:color w:val="7F7F7F" w:themeColor="text1" w:themeTint="80"/>
      <w:spacing w:val="80"/>
      <w:sz w:val="48"/>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ri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23B1E5E244B8F872AAF3E2B768586"/>
        <w:category>
          <w:name w:val="General"/>
          <w:gallery w:val="placeholder"/>
        </w:category>
        <w:types>
          <w:type w:val="bbPlcHdr"/>
        </w:types>
        <w:behaviors>
          <w:behavior w:val="content"/>
        </w:behaviors>
        <w:guid w:val="{4DE1DB52-0504-42B0-8E2B-D1DA8DA14302}"/>
      </w:docPartPr>
      <w:docPartBody>
        <w:p w:rsidR="00000000" w:rsidRDefault="00BC429C">
          <w:pPr>
            <w:pStyle w:val="49423B1E5E244B8F872AAF3E2B768586"/>
          </w:pPr>
          <w:r w:rsidRPr="004048B0">
            <w:t>SUMMARY</w:t>
          </w:r>
        </w:p>
      </w:docPartBody>
    </w:docPart>
    <w:docPart>
      <w:docPartPr>
        <w:name w:val="0313CB26A1E64416B1B91004E0F07D1C"/>
        <w:category>
          <w:name w:val="General"/>
          <w:gallery w:val="placeholder"/>
        </w:category>
        <w:types>
          <w:type w:val="bbPlcHdr"/>
        </w:types>
        <w:behaviors>
          <w:behavior w:val="content"/>
        </w:behaviors>
        <w:guid w:val="{AA81D2F3-5343-402F-B717-0B4902B19494}"/>
      </w:docPartPr>
      <w:docPartBody>
        <w:p w:rsidR="00507D6E" w:rsidRPr="004048B0" w:rsidRDefault="00BC429C" w:rsidP="00EA0EF8">
          <w:pPr>
            <w:pStyle w:val="NormalBold"/>
          </w:pPr>
          <w:r w:rsidRPr="004048B0">
            <w:t>Lorem ipsum dolor sit amet, consectetur adipiscing elit, sed do eiusmod tempor incididunt ut labore et dolore magna aliqua. Pellentesque id nibh tortor id aliquet. Purus in mollis nunc sed. Elit duis tristique sollicitudin nibh sit amet commodo nulla. At t</w:t>
          </w:r>
          <w:r w:rsidRPr="004048B0">
            <w:t>ellus at urna condimentum. Nunc non blandit massa enim nec dui nunc. Massa id neque aliquam vestibulum morbi blandit. Amet volutpat consequat mauris nunc congue. Nunc vel risus commodo viverra maecenas. Commodo odio aenean sed adipiscing diam donec adipisc</w:t>
          </w:r>
          <w:r w:rsidRPr="004048B0">
            <w:t xml:space="preserve">ing tristique. </w:t>
          </w:r>
        </w:p>
        <w:p w:rsidR="00507D6E" w:rsidRPr="004048B0" w:rsidRDefault="00BC429C" w:rsidP="00EA0EF8">
          <w:pPr>
            <w:pStyle w:val="NormalBold"/>
          </w:pPr>
        </w:p>
        <w:p w:rsidR="00000000" w:rsidRDefault="00BC429C">
          <w:pPr>
            <w:pStyle w:val="0313CB26A1E64416B1B91004E0F07D1C"/>
          </w:pPr>
          <w:r w:rsidRPr="004048B0">
            <w:t>Lorem ipsum dolor sit amet consectetur adipiscing. Nisi lacus sed viverra tellus. Orci eu lobortis elementum nibh tellus molestie nunc non. Laoreet suspendisse interdum consectetur libero id faucibus nisl tincidunt. Pharetra massa ultricie</w:t>
          </w:r>
          <w:r w:rsidRPr="004048B0">
            <w:t>s mi quis hendrerit dolor. Non tellus orci ac auctor augue mauris augue neque gravida. Nunc non blandit massa enim nec dui nunc mattis. Nulla malesuada pellentesque elit eget gravida cum. Sit amet nulla facilisi morbi</w:t>
          </w:r>
        </w:p>
      </w:docPartBody>
    </w:docPart>
    <w:docPart>
      <w:docPartPr>
        <w:name w:val="E1A27857DE2C46B3AD5DD3B23619B4C6"/>
        <w:category>
          <w:name w:val="General"/>
          <w:gallery w:val="placeholder"/>
        </w:category>
        <w:types>
          <w:type w:val="bbPlcHdr"/>
        </w:types>
        <w:behaviors>
          <w:behavior w:val="content"/>
        </w:behaviors>
        <w:guid w:val="{4CE9DDD7-4AE7-46A6-B682-94C6F0B9582E}"/>
      </w:docPartPr>
      <w:docPartBody>
        <w:p w:rsidR="00000000" w:rsidRDefault="00BC429C">
          <w:pPr>
            <w:pStyle w:val="E1A27857DE2C46B3AD5DD3B23619B4C6"/>
          </w:pPr>
          <w:r w:rsidRPr="004048B0">
            <w:t>SUBHEADING</w:t>
          </w:r>
        </w:p>
      </w:docPartBody>
    </w:docPart>
    <w:docPart>
      <w:docPartPr>
        <w:name w:val="FFD8A48E78CD4424875B2BCCE4BEF065"/>
        <w:category>
          <w:name w:val="General"/>
          <w:gallery w:val="placeholder"/>
        </w:category>
        <w:types>
          <w:type w:val="bbPlcHdr"/>
        </w:types>
        <w:behaviors>
          <w:behavior w:val="content"/>
        </w:behaviors>
        <w:guid w:val="{3578A39E-808C-4685-8150-801FE25B6BB3}"/>
      </w:docPartPr>
      <w:docPartBody>
        <w:p w:rsidR="00000000" w:rsidRDefault="00BC429C">
          <w:pPr>
            <w:pStyle w:val="FFD8A48E78CD4424875B2BCCE4BEF065"/>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9C"/>
    <w:rsid w:val="00BC42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customStyle="1" w:styleId="C7D3F382369C47148E395E7C51487D52">
    <w:name w:val="C7D3F382369C47148E395E7C51487D52"/>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72B27FF5D5BF4FFA80C405439FD2AE97">
    <w:name w:val="72B27FF5D5BF4FFA80C405439FD2AE97"/>
  </w:style>
  <w:style w:type="character" w:styleId="PlaceholderText">
    <w:name w:val="Placeholder Text"/>
    <w:basedOn w:val="DefaultParagraphFont"/>
    <w:uiPriority w:val="99"/>
    <w:semiHidden/>
    <w:rPr>
      <w:color w:val="808080"/>
    </w:rPr>
  </w:style>
  <w:style w:type="paragraph" w:customStyle="1" w:styleId="E5FA22C2DB4C4694AAF496656DB3C6C5">
    <w:name w:val="E5FA22C2DB4C4694AAF496656DB3C6C5"/>
  </w:style>
  <w:style w:type="paragraph" w:customStyle="1" w:styleId="9B81CBBC77714904AC0E5FD920D58B8C">
    <w:name w:val="9B81CBBC77714904AC0E5FD920D58B8C"/>
  </w:style>
  <w:style w:type="paragraph" w:customStyle="1" w:styleId="F423353C63844CD3965A16394613FF67">
    <w:name w:val="F423353C63844CD3965A16394613FF67"/>
  </w:style>
  <w:style w:type="paragraph" w:customStyle="1" w:styleId="49423B1E5E244B8F872AAF3E2B768586">
    <w:name w:val="49423B1E5E244B8F872AAF3E2B768586"/>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0313CB26A1E64416B1B91004E0F07D1C">
    <w:name w:val="0313CB26A1E64416B1B91004E0F07D1C"/>
  </w:style>
  <w:style w:type="paragraph" w:customStyle="1" w:styleId="B35DB5480A4544AEA92CD3BD10FC03F1">
    <w:name w:val="B35DB5480A4544AEA92CD3BD10FC03F1"/>
  </w:style>
  <w:style w:type="paragraph" w:customStyle="1" w:styleId="E1A27857DE2C46B3AD5DD3B23619B4C6">
    <w:name w:val="E1A27857DE2C46B3AD5DD3B23619B4C6"/>
  </w:style>
  <w:style w:type="paragraph" w:customStyle="1" w:styleId="FFD8A48E78CD4424875B2BCCE4BEF065">
    <w:name w:val="FFD8A48E78CD4424875B2BCCE4BEF065"/>
  </w:style>
  <w:style w:type="paragraph" w:customStyle="1" w:styleId="B71D25304C5841339498ECA8B1ED6DE8">
    <w:name w:val="B71D25304C5841339498ECA8B1ED6DE8"/>
  </w:style>
  <w:style w:type="paragraph" w:customStyle="1" w:styleId="AD0ECBC3981F4C85903BD7C57BAFBA0B">
    <w:name w:val="AD0ECBC3981F4C85903BD7C57BAFBA0B"/>
  </w:style>
  <w:style w:type="paragraph" w:customStyle="1" w:styleId="1433D1B509014438B9E7B09725367DB2">
    <w:name w:val="1433D1B509014438B9E7B09725367DB2"/>
  </w:style>
  <w:style w:type="paragraph" w:customStyle="1" w:styleId="EE7C5CAC663B479C8D140C5A44E4E9C5">
    <w:name w:val="EE7C5CAC663B479C8D140C5A44E4E9C5"/>
  </w:style>
  <w:style w:type="paragraph" w:customStyle="1" w:styleId="ListHeader">
    <w:name w:val="List Header"/>
    <w:basedOn w:val="Normal"/>
    <w:uiPriority w:val="7"/>
    <w:qFormat/>
    <w:pPr>
      <w:spacing w:before="80" w:after="0" w:line="240" w:lineRule="auto"/>
    </w:pPr>
    <w:rPr>
      <w:rFonts w:eastAsiaTheme="minorHAnsi"/>
      <w:spacing w:val="40"/>
      <w:kern w:val="28"/>
      <w:sz w:val="28"/>
      <w:lang w:val="en-US" w:eastAsia="en-US"/>
    </w:rPr>
  </w:style>
  <w:style w:type="paragraph" w:customStyle="1" w:styleId="E0A4BDAC78F84BE589E9FFEAB5439868">
    <w:name w:val="E0A4BDAC78F84BE589E9FFEAB5439868"/>
  </w:style>
  <w:style w:type="paragraph" w:customStyle="1" w:styleId="Bullets">
    <w:name w:val="Bullets"/>
    <w:basedOn w:val="Normal"/>
    <w:uiPriority w:val="7"/>
    <w:qFormat/>
    <w:pPr>
      <w:numPr>
        <w:numId w:val="1"/>
      </w:numPr>
      <w:spacing w:before="120" w:after="0" w:line="240" w:lineRule="auto"/>
      <w:ind w:left="360"/>
    </w:pPr>
    <w:rPr>
      <w:rFonts w:eastAsiaTheme="minorHAnsi"/>
      <w:lang w:val="en-US" w:eastAsia="en-US"/>
    </w:rPr>
  </w:style>
  <w:style w:type="paragraph" w:customStyle="1" w:styleId="C7F222F934AC4D5D9D30B8D1880C8F82">
    <w:name w:val="C7F222F934AC4D5D9D30B8D1880C8F82"/>
  </w:style>
  <w:style w:type="paragraph" w:customStyle="1" w:styleId="5EB6D86FC63740A6AF07C0A8961F0F18">
    <w:name w:val="5EB6D86FC63740A6AF07C0A8961F0F18"/>
  </w:style>
  <w:style w:type="paragraph" w:customStyle="1" w:styleId="6F58DB0614994832BEFB4236AB7A84C8">
    <w:name w:val="6F58DB0614994832BEFB4236AB7A84C8"/>
  </w:style>
  <w:style w:type="paragraph" w:customStyle="1" w:styleId="377D9367DE4441A583E3B07596C0FC02">
    <w:name w:val="377D9367DE4441A583E3B07596C0FC02"/>
  </w:style>
  <w:style w:type="paragraph" w:customStyle="1" w:styleId="2E0DF72032A54FF5A005377EFDCC5EED">
    <w:name w:val="2E0DF72032A54FF5A005377EFDCC5EED"/>
  </w:style>
  <w:style w:type="paragraph" w:customStyle="1" w:styleId="4A5CB699C460400A8A598D5162F055E2">
    <w:name w:val="4A5CB699C460400A8A598D5162F055E2"/>
  </w:style>
  <w:style w:type="paragraph" w:customStyle="1" w:styleId="712E3C502F074136A4F80A8D47F1E8DD">
    <w:name w:val="712E3C502F074136A4F80A8D47F1E8DD"/>
  </w:style>
  <w:style w:type="paragraph" w:customStyle="1" w:styleId="9CE3B63A452B4F69840394C88E58D8FD">
    <w:name w:val="9CE3B63A452B4F69840394C88E58D8FD"/>
  </w:style>
  <w:style w:type="paragraph" w:customStyle="1" w:styleId="EB6627B1626F44E5B6DDB4AD56E07FA6">
    <w:name w:val="EB6627B1626F44E5B6DDB4AD56E07FA6"/>
  </w:style>
  <w:style w:type="paragraph" w:customStyle="1" w:styleId="200EDBB7DF624D0DB73FD77C027AB76A">
    <w:name w:val="200EDBB7DF624D0DB73FD77C027AB76A"/>
  </w:style>
  <w:style w:type="paragraph" w:customStyle="1" w:styleId="701599789AFA4F629E49E6A0F8E2C714">
    <w:name w:val="701599789AFA4F629E49E6A0F8E2C714"/>
  </w:style>
  <w:style w:type="paragraph" w:customStyle="1" w:styleId="F31EF9BC51A54278A74D52E95063713A">
    <w:name w:val="F31EF9BC51A54278A74D52E95063713A"/>
  </w:style>
  <w:style w:type="paragraph" w:customStyle="1" w:styleId="AE132796E59E437D8FE2173B5233E2C3">
    <w:name w:val="AE132796E59E437D8FE2173B5233E2C3"/>
  </w:style>
  <w:style w:type="paragraph" w:customStyle="1" w:styleId="BD4DB9C70B0146AF8FA8BD7220578CAC">
    <w:name w:val="BD4DB9C70B0146AF8FA8BD7220578CAC"/>
  </w:style>
  <w:style w:type="paragraph" w:customStyle="1" w:styleId="D94AA2B2A3C8428E80CD1EAD618FCAB9">
    <w:name w:val="D94AA2B2A3C8428E80CD1EAD618FC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B179E467026448A3A18FA0A7C30E3D57">
    <w:name w:val="B179E467026448A3A18FA0A7C30E3D57"/>
  </w:style>
  <w:style w:type="paragraph" w:customStyle="1" w:styleId="8D5138FB702F4416B919923874558D50">
    <w:name w:val="8D5138FB702F4416B919923874558D50"/>
  </w:style>
  <w:style w:type="paragraph" w:customStyle="1" w:styleId="D7B0052629F148B28B21DF187172F9ED">
    <w:name w:val="D7B0052629F148B28B21DF187172F9ED"/>
  </w:style>
  <w:style w:type="paragraph" w:customStyle="1" w:styleId="B75BBD2201594DCDA14F02C629DB105F">
    <w:name w:val="B75BBD2201594DCDA14F02C629DB105F"/>
  </w:style>
  <w:style w:type="paragraph" w:customStyle="1" w:styleId="3307F0B968D24E3BAAC29B09E6992113">
    <w:name w:val="3307F0B968D24E3BAAC29B09E6992113"/>
  </w:style>
  <w:style w:type="paragraph" w:customStyle="1" w:styleId="BB254B62C0074452888B04973AF9845F">
    <w:name w:val="BB254B62C0074452888B04973AF9845F"/>
  </w:style>
  <w:style w:type="paragraph" w:customStyle="1" w:styleId="9793BD4756A643BFA49BD3B1B977D6CF">
    <w:name w:val="9793BD4756A643BFA49BD3B1B977D6CF"/>
  </w:style>
  <w:style w:type="paragraph" w:customStyle="1" w:styleId="11B114BA8B7B4F8AA7A14E00C6ECB623">
    <w:name w:val="11B114BA8B7B4F8AA7A14E00C6ECB623"/>
  </w:style>
  <w:style w:type="paragraph" w:customStyle="1" w:styleId="65A9AF6D5773406F9004F20AF0B2E04F">
    <w:name w:val="65A9AF6D5773406F9004F20AF0B2E04F"/>
  </w:style>
  <w:style w:type="paragraph" w:customStyle="1" w:styleId="86B21A5242814DFFB332A7C25C8D7CF1">
    <w:name w:val="86B21A5242814DFFB332A7C25C8D7CF1"/>
  </w:style>
  <w:style w:type="paragraph" w:customStyle="1" w:styleId="49ADDFFA4C0D4439948CA00898781208">
    <w:name w:val="49ADDFFA4C0D4439948CA00898781208"/>
  </w:style>
  <w:style w:type="paragraph" w:customStyle="1" w:styleId="CF08E6C9707343FFA40A652915FEC053">
    <w:name w:val="CF08E6C9707343FFA40A652915FEC053"/>
  </w:style>
  <w:style w:type="paragraph" w:customStyle="1" w:styleId="A9D409A8156846F3B768275F9E4D5B4D">
    <w:name w:val="A9D409A8156846F3B768275F9E4D5B4D"/>
  </w:style>
  <w:style w:type="paragraph" w:customStyle="1" w:styleId="010FF6CB7EDE41C7BDFA58E8841D573C">
    <w:name w:val="010FF6CB7EDE41C7BDFA58E8841D573C"/>
  </w:style>
  <w:style w:type="paragraph" w:customStyle="1" w:styleId="E22712FFF49F4430930FE4B3D30BA860">
    <w:name w:val="E22712FFF49F4430930FE4B3D30BA860"/>
  </w:style>
  <w:style w:type="paragraph" w:customStyle="1" w:styleId="F0730F555F15489F9B4BE4E822333FF3">
    <w:name w:val="F0730F555F15489F9B4BE4E822333FF3"/>
  </w:style>
  <w:style w:type="paragraph" w:customStyle="1" w:styleId="5BC38D11EA1640EEAABC517BD23EADC5">
    <w:name w:val="5BC38D11EA1640EEAABC517BD23EADC5"/>
  </w:style>
  <w:style w:type="paragraph" w:customStyle="1" w:styleId="10F17D2D56E843CA9A3B7AB9B5DF44B8">
    <w:name w:val="10F17D2D56E843CA9A3B7AB9B5DF44B8"/>
  </w:style>
  <w:style w:type="paragraph" w:customStyle="1" w:styleId="60A5B91B22E94B7EA232773EEA38ED75">
    <w:name w:val="60A5B91B22E94B7EA232773EEA38ED75"/>
  </w:style>
  <w:style w:type="paragraph" w:customStyle="1" w:styleId="ADC8F02177F1470AA69CECBFEA125514">
    <w:name w:val="ADC8F02177F1470AA69CECBFEA125514"/>
  </w:style>
  <w:style w:type="paragraph" w:customStyle="1" w:styleId="6E23C174372B4464ADF3E0F33340831D">
    <w:name w:val="6E23C174372B4464ADF3E0F3334083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3</Pages>
  <Words>196</Words>
  <Characters>1122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2020-12-02T16:27:00Z</dcterms:created>
  <dcterms:modified xsi:type="dcterms:W3CDTF">2020-12-02T16:47:00Z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